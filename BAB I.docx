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692" w:rsidRDefault="006F5F98">
      <w:pPr>
        <w:pStyle w:val="Title"/>
      </w:pPr>
      <w:sdt>
        <w:sdtPr>
          <w:alias w:val="Title"/>
          <w:tag w:val=""/>
          <w:id w:val="726351117"/>
          <w:placeholder>
            <w:docPart w:val="722DC1C4D973C344B47A508CB2A9BC5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A15EDE">
            <w:t>BAB I</w:t>
          </w:r>
          <w:r w:rsidR="00A15EDE">
            <w:br/>
            <w:t>CONTOH SKRIPSHIT</w:t>
          </w:r>
        </w:sdtContent>
      </w:sdt>
    </w:p>
    <w:p w:rsidR="006A5692" w:rsidRDefault="00A15EDE">
      <w:pPr>
        <w:pStyle w:val="Title2"/>
      </w:pPr>
      <w:proofErr w:type="spellStart"/>
      <w:r>
        <w:t>rendra</w:t>
      </w:r>
      <w:proofErr w:type="spellEnd"/>
    </w:p>
    <w:sdt>
      <w:sdtPr>
        <w:id w:val="-1771543088"/>
        <w:placeholder>
          <w:docPart w:val="CB9A08F247C50F4BA2DD1636A3724D66"/>
        </w:placeholder>
        <w:temporary/>
        <w:showingPlcHdr/>
        <w15:appearance w15:val="hidden"/>
        <w:text/>
      </w:sdtPr>
      <w:sdtEndPr/>
      <w:sdtContent>
        <w:p w:rsidR="006A5692" w:rsidRDefault="006F5F98">
          <w:pPr>
            <w:pStyle w:val="Title2"/>
          </w:pPr>
          <w:r>
            <w:t>[Institutional Affiliation(s)]</w:t>
          </w:r>
        </w:p>
      </w:sdtContent>
    </w:sdt>
    <w:p w:rsidR="006A5692" w:rsidRDefault="006F5F98">
      <w:pPr>
        <w:pStyle w:val="Title"/>
      </w:pPr>
      <w:r>
        <w:t>Author Note</w:t>
      </w:r>
    </w:p>
    <w:p w:rsidR="006A5692" w:rsidRDefault="006F5F98">
      <w:sdt>
        <w:sdtPr>
          <w:id w:val="716785028"/>
          <w:placeholder>
            <w:docPart w:val="865FAA487EF4474DBAFF7FFA80BF9762"/>
          </w:placeholder>
          <w:temporary/>
          <w:showingPlcHdr/>
          <w15:appearance w15:val="hidden"/>
          <w:text/>
        </w:sdtPr>
        <w:sdtEndPr/>
        <w:sdtContent>
          <w:r>
            <w:t>[Include any grant/funding information and a complete correspondence address.]</w:t>
          </w:r>
        </w:sdtContent>
      </w:sdt>
    </w:p>
    <w:p w:rsidR="006A5692" w:rsidRDefault="006F5F98">
      <w:r>
        <w:br w:type="page"/>
      </w:r>
    </w:p>
    <w:sdt>
      <w:sdtPr>
        <w:rPr>
          <w:rFonts w:asciiTheme="minorHAnsi" w:eastAsiaTheme="minorEastAsia" w:hAnsiTheme="minorHAnsi" w:cstheme="minorBidi"/>
          <w:kern w:val="24"/>
          <w:szCs w:val="24"/>
          <w:lang w:eastAsia="ja-JP"/>
        </w:rPr>
        <w:id w:val="-2069870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A5692" w:rsidRDefault="006F5F98">
          <w:pPr>
            <w:pStyle w:val="TOCHeading"/>
          </w:pPr>
          <w:r>
            <w:t>Table of Contents</w:t>
          </w:r>
        </w:p>
        <w:p w:rsidR="006A5692" w:rsidRDefault="006F5F98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783205" w:history="1">
            <w:r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_Toc409783205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E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692" w:rsidRDefault="006F5F98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409783206" w:history="1">
            <w:r>
              <w:rPr>
                <w:rStyle w:val="Hyperlink"/>
                <w:noProof/>
              </w:rPr>
              <w:t>[Title Here, up to 12 Words, on One to Two L</w:t>
            </w:r>
            <w:r>
              <w:rPr>
                <w:rStyle w:val="Hyperlink"/>
                <w:noProof/>
              </w:rPr>
              <w:t>ines]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_Toc409783206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E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692" w:rsidRDefault="006F5F98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409783207" w:history="1">
            <w:r>
              <w:rPr>
                <w:rStyle w:val="Hyperlink"/>
                <w:noProof/>
              </w:rPr>
              <w:t>[Heading 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_Toc409783207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E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692" w:rsidRDefault="006F5F98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409783208" w:history="1">
            <w:r>
              <w:rPr>
                <w:rStyle w:val="Hyperlink"/>
                <w:noProof/>
              </w:rPr>
              <w:t>[Heading 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_Toc409783208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E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692" w:rsidRDefault="006F5F98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409783209" w:history="1">
            <w:r>
              <w:rPr>
                <w:rStyle w:val="Hyperlink"/>
                <w:noProof/>
              </w:rPr>
              <w:t>[Heading 3]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_Toc409783209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E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692" w:rsidRDefault="006F5F98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409783210" w:history="1">
            <w:r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_Toc409783210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E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692" w:rsidRDefault="006F5F98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409783211" w:history="1">
            <w:r>
              <w:rPr>
                <w:rStyle w:val="Hyperlink"/>
                <w:noProof/>
              </w:rPr>
              <w:t>Footnotes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</w:instrText>
            </w:r>
            <w:r>
              <w:rPr>
                <w:noProof/>
                <w:webHidden/>
              </w:rPr>
              <w:instrText xml:space="preserve"> _Toc409783211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E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692" w:rsidRDefault="006F5F98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409783212" w:history="1">
            <w:r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_Toc409783212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E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692" w:rsidRDefault="006F5F98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409783213" w:history="1">
            <w:r>
              <w:rPr>
                <w:rStyle w:val="Hyperlink"/>
                <w:noProof/>
              </w:rPr>
              <w:t>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_Toc409783213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E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692" w:rsidRDefault="006F5F98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409783206"/>
    <w:p w:rsidR="006A5692" w:rsidRDefault="006F5F98">
      <w:pPr>
        <w:pStyle w:val="SectionTitle"/>
      </w:pPr>
      <w:sdt>
        <w:sdtPr>
          <w:alias w:val="Title"/>
          <w:tag w:val=""/>
          <w:id w:val="-1756435886"/>
          <w:placeholder>
            <w:docPart w:val="9EF872B88D8ED446BAF10E5D6B2E476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A15EDE">
            <w:t>BAB I</w:t>
          </w:r>
          <w:r w:rsidR="00A15EDE">
            <w:br/>
            <w:t>CONTOH SKRIPSHIT</w:t>
          </w:r>
        </w:sdtContent>
      </w:sdt>
      <w:bookmarkEnd w:id="0"/>
    </w:p>
    <w:p w:rsidR="006A5692" w:rsidRDefault="006F5F98" w:rsidP="00A15EDE">
      <w:sdt>
        <w:sdtPr>
          <w:id w:val="-1322272011"/>
          <w:placeholder>
            <w:docPart w:val="79AE9836F4259B4EA6DB980B393711E2"/>
          </w:placeholder>
          <w:temporary/>
          <w:showingPlcHdr/>
          <w15:appearance w15:val="hidden"/>
          <w:text/>
        </w:sdtPr>
        <w:sdtEndPr/>
        <w:sdtContent>
          <w:r w:rsidR="00A15EDE">
            <w:t xml:space="preserve">[The body of your paper uses a half-inch first line indent and is double-spaced.  APA style provides for up to five heading levels, shown in the paragraphs that follow.  Note that the word </w:t>
          </w:r>
          <w:r w:rsidR="00A15EDE">
            <w:rPr>
              <w:rStyle w:val="Emphasis"/>
            </w:rPr>
            <w:t>Introduction</w:t>
          </w:r>
          <w:r w:rsidR="00A15EDE">
            <w:t xml:space="preserve"> should not be used as an initial heading, as it’s assumed that your paper begins with an introduction.]</w:t>
          </w:r>
        </w:sdtContent>
      </w:sdt>
      <w:proofErr w:type="spellStart"/>
      <w:r w:rsidR="00A15EDE">
        <w:t>dsaldajsld</w:t>
      </w:r>
      <w:proofErr w:type="spellEnd"/>
    </w:p>
    <w:p w:rsidR="00A15EDE" w:rsidRDefault="00A15EDE" w:rsidP="00A15EDE"/>
    <w:p w:rsidR="00A15EDE" w:rsidRDefault="00A15EDE" w:rsidP="00A15EDE">
      <w:bookmarkStart w:id="1" w:name="_GoBack"/>
      <w:bookmarkEnd w:id="1"/>
    </w:p>
    <w:sectPr w:rsidR="00A15EDE">
      <w:headerReference w:type="default" r:id="rId8"/>
      <w:headerReference w:type="first" r:id="rId9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5F98" w:rsidRDefault="006F5F98">
      <w:pPr>
        <w:spacing w:line="240" w:lineRule="auto"/>
      </w:pPr>
      <w:r>
        <w:separator/>
      </w:r>
    </w:p>
  </w:endnote>
  <w:endnote w:type="continuationSeparator" w:id="0">
    <w:p w:rsidR="006F5F98" w:rsidRDefault="006F5F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5F98" w:rsidRDefault="006F5F98">
      <w:pPr>
        <w:spacing w:line="240" w:lineRule="auto"/>
      </w:pPr>
      <w:r>
        <w:separator/>
      </w:r>
    </w:p>
  </w:footnote>
  <w:footnote w:type="continuationSeparator" w:id="0">
    <w:p w:rsidR="006F5F98" w:rsidRDefault="006F5F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5692" w:rsidRDefault="006F5F98">
    <w:pPr>
      <w:pStyle w:val="Header"/>
    </w:pPr>
    <w:sdt>
      <w:sdtPr>
        <w:rPr>
          <w:rStyle w:val="Strong"/>
        </w:rPr>
        <w:alias w:val="Running head"/>
        <w:tag w:val=""/>
        <w:id w:val="1072628492"/>
        <w:placeholder>
          <w:docPart w:val="78274F87A67F044CA701B2F73A365F09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>
          <w:rPr>
            <w:rStyle w:val="Strong"/>
          </w:rPr>
          <w:t>[Shortened Title up to 50 Characters]</w:t>
        </w:r>
      </w:sdtContent>
    </w:sdt>
    <w:r>
      <w:rPr>
        <w:rStyle w:val="Strong"/>
      </w:rPr>
      <w:t xml:space="preserve"> 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9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5692" w:rsidRDefault="006F5F98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D975C7BC95794741975D1396579326B2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>
          <w:rPr>
            <w:rStyle w:val="Strong"/>
          </w:rPr>
          <w:t>[Shortened Title up to 50 Characters]</w:t>
        </w:r>
      </w:sdtContent>
    </w:sdt>
    <w:r>
      <w:rPr>
        <w:rStyle w:val="Strong"/>
      </w:rPr>
      <w:t xml:space="preserve"> 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DE"/>
    <w:rsid w:val="006A5692"/>
    <w:rsid w:val="006F5F98"/>
    <w:rsid w:val="00A1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5F39A3A"/>
  <w15:chartTrackingRefBased/>
  <w15:docId w15:val="{22AD7DDE-B02A-0E45-80F5-093719235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nd/Library/Containers/com.microsoft.Word/Data/Library/Application%20Support/Microsoft/Office/16.0/DTS/en-US%7b34A99F0D-1532-3548-8B76-96DB97D902A0%7d/%7bCADC8DE6-EA11-6641-B74B-038E519A26B0%7dtf1000209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2DC1C4D973C344B47A508CB2A9B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1E184-FA5B-2B49-BDFB-C7C81BD2F21E}"/>
      </w:docPartPr>
      <w:docPartBody>
        <w:p w:rsidR="00000000" w:rsidRDefault="00AE23B7">
          <w:pPr>
            <w:pStyle w:val="722DC1C4D973C344B47A508CB2A9BC5A"/>
          </w:pPr>
          <w:r>
            <w:t>[Title Here, up to 12 Words, on One to Two Lines]</w:t>
          </w:r>
        </w:p>
      </w:docPartBody>
    </w:docPart>
    <w:docPart>
      <w:docPartPr>
        <w:name w:val="CB9A08F247C50F4BA2DD1636A3724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6304B-EBFC-9E4E-A51C-8A2DE94F2D67}"/>
      </w:docPartPr>
      <w:docPartBody>
        <w:p w:rsidR="00000000" w:rsidRDefault="00AE23B7">
          <w:pPr>
            <w:pStyle w:val="CB9A08F247C50F4BA2DD1636A3724D66"/>
          </w:pPr>
          <w:r>
            <w:t>[Institutional Affiliation(s)]</w:t>
          </w:r>
        </w:p>
      </w:docPartBody>
    </w:docPart>
    <w:docPart>
      <w:docPartPr>
        <w:name w:val="865FAA487EF4474DBAFF7FFA80BF9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27E9C-FA8C-2541-B425-BA1A947425F2}"/>
      </w:docPartPr>
      <w:docPartBody>
        <w:p w:rsidR="00000000" w:rsidRDefault="00AE23B7">
          <w:pPr>
            <w:pStyle w:val="865FAA487EF4474DBAFF7FFA80BF9762"/>
          </w:pPr>
          <w:r>
            <w:t>[Include any grant/funding information and a complete correspondence address.]</w:t>
          </w:r>
        </w:p>
      </w:docPartBody>
    </w:docPart>
    <w:docPart>
      <w:docPartPr>
        <w:name w:val="9EF872B88D8ED446BAF10E5D6B2E4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800BA-4D57-9A4F-A777-457B08455227}"/>
      </w:docPartPr>
      <w:docPartBody>
        <w:p w:rsidR="00000000" w:rsidRDefault="00AE23B7">
          <w:pPr>
            <w:pStyle w:val="9EF872B88D8ED446BAF10E5D6B2E476A"/>
          </w:pPr>
          <w:r>
            <w:t>[Title Here, up to 12 Words, on One to Two Lines]</w:t>
          </w:r>
        </w:p>
      </w:docPartBody>
    </w:docPart>
    <w:docPart>
      <w:docPartPr>
        <w:name w:val="79AE9836F4259B4EA6DB980B39371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94252-F6D9-CB45-856A-53FEAF2A0AC2}"/>
      </w:docPartPr>
      <w:docPartBody>
        <w:p w:rsidR="00000000" w:rsidRDefault="00AE23B7">
          <w:pPr>
            <w:pStyle w:val="79AE9836F4259B4EA6DB980B393711E2"/>
          </w:pPr>
          <w:r>
            <w:t xml:space="preserve">[The body of your paper uses a </w:t>
          </w:r>
          <w:r>
            <w:t xml:space="preserve">half-inch first line indent and is double-spaced.  APA style provides for up to five heading levels, shown in the paragraphs that follow.  Note that the word </w:t>
          </w:r>
          <w:r>
            <w:rPr>
              <w:rStyle w:val="Emphasis"/>
            </w:rPr>
            <w:t>Introduction</w:t>
          </w:r>
          <w:r>
            <w:t xml:space="preserve"> should not be used as an initial heading, as it’s assumed that your paper begins with</w:t>
          </w:r>
          <w:r>
            <w:t xml:space="preserve"> an introduction.]</w:t>
          </w:r>
        </w:p>
      </w:docPartBody>
    </w:docPart>
    <w:docPart>
      <w:docPartPr>
        <w:name w:val="78274F87A67F044CA701B2F73A365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B06BD-776E-754D-8A9D-217FDC0F0DDC}"/>
      </w:docPartPr>
      <w:docPartBody>
        <w:p w:rsidR="00000000" w:rsidRDefault="00AE23B7">
          <w:pPr>
            <w:pStyle w:val="78274F87A67F044CA701B2F73A365F09"/>
          </w:pPr>
          <w:r>
            <w:t>[Place all tables for your paper in a tables section, following references (and, if applicable, footnotes).  Start a new page for each table, include a table number and table title for each, as shown on this page.  All explanatory</w:t>
          </w:r>
          <w:r>
            <w:t xml:space="preserve"> text appears in a table note that follows the table, such as this one.  Use the Table/Figure style to get the spacing between table and note.  Tables in APA format can use single or 1.5 line spacing.  Include a heading for every row and column, even if th</w:t>
          </w:r>
          <w:r>
            <w:t>e content seems obvious.  To insert a table, on the Insert tab, tap Table.  New tables that you create in this document use APA format by default.]</w:t>
          </w:r>
        </w:p>
      </w:docPartBody>
    </w:docPart>
    <w:docPart>
      <w:docPartPr>
        <w:name w:val="D975C7BC95794741975D139657932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FE143-44D5-7F4E-9B9F-06A64EC72E92}"/>
      </w:docPartPr>
      <w:docPartBody>
        <w:p w:rsidR="00000000" w:rsidRDefault="00AE23B7">
          <w:pPr>
            <w:pStyle w:val="D975C7BC95794741975D1396579326B2"/>
          </w:pPr>
          <w:r>
            <w:t xml:space="preserve">[Include all figures in their own section, following references (and footnotes and tables, if applicable).  </w:t>
          </w:r>
          <w:r>
            <w:t>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B7"/>
    <w:rsid w:val="00AE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2DC1C4D973C344B47A508CB2A9BC5A">
    <w:name w:val="722DC1C4D973C344B47A508CB2A9BC5A"/>
  </w:style>
  <w:style w:type="paragraph" w:customStyle="1" w:styleId="7118C8355CCC2A4A928DE2BB13406066">
    <w:name w:val="7118C8355CCC2A4A928DE2BB13406066"/>
  </w:style>
  <w:style w:type="paragraph" w:customStyle="1" w:styleId="CB9A08F247C50F4BA2DD1636A3724D66">
    <w:name w:val="CB9A08F247C50F4BA2DD1636A3724D66"/>
  </w:style>
  <w:style w:type="paragraph" w:customStyle="1" w:styleId="865FAA487EF4474DBAFF7FFA80BF9762">
    <w:name w:val="865FAA487EF4474DBAFF7FFA80BF9762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447910D7DAAE614A936B8D472B5341FA">
    <w:name w:val="447910D7DAAE614A936B8D472B5341FA"/>
  </w:style>
  <w:style w:type="paragraph" w:customStyle="1" w:styleId="E77FB2208CD4A049BACE77B27EADAB7D">
    <w:name w:val="E77FB2208CD4A049BACE77B27EADAB7D"/>
  </w:style>
  <w:style w:type="paragraph" w:customStyle="1" w:styleId="9EF872B88D8ED446BAF10E5D6B2E476A">
    <w:name w:val="9EF872B88D8ED446BAF10E5D6B2E476A"/>
  </w:style>
  <w:style w:type="paragraph" w:customStyle="1" w:styleId="79AE9836F4259B4EA6DB980B393711E2">
    <w:name w:val="79AE9836F4259B4EA6DB980B393711E2"/>
  </w:style>
  <w:style w:type="paragraph" w:customStyle="1" w:styleId="7D4D1195990C4A479F9590EAF5DD6703">
    <w:name w:val="7D4D1195990C4A479F9590EAF5DD6703"/>
  </w:style>
  <w:style w:type="paragraph" w:customStyle="1" w:styleId="1B46668448CF7B46927C5FF0FC0C89D5">
    <w:name w:val="1B46668448CF7B46927C5FF0FC0C89D5"/>
  </w:style>
  <w:style w:type="paragraph" w:customStyle="1" w:styleId="4AC97F279C3B4144B57F444C564B3FE4">
    <w:name w:val="4AC97F279C3B4144B57F444C564B3FE4"/>
  </w:style>
  <w:style w:type="paragraph" w:customStyle="1" w:styleId="2AA248C1D785024BAD1500E5E8919846">
    <w:name w:val="2AA248C1D785024BAD1500E5E8919846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paragraph" w:customStyle="1" w:styleId="3AEF994C9975A54D9151320E0D710484">
    <w:name w:val="3AEF994C9975A54D9151320E0D710484"/>
  </w:style>
  <w:style w:type="paragraph" w:customStyle="1" w:styleId="DEB68B0F0A061D4F88B28C725017AAE0">
    <w:name w:val="DEB68B0F0A061D4F88B28C725017AAE0"/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val="en-US" w:eastAsia="ja-JP"/>
    </w:rPr>
  </w:style>
  <w:style w:type="paragraph" w:customStyle="1" w:styleId="EEFE4898772D2C45BC9BCD851021F471">
    <w:name w:val="EEFE4898772D2C45BC9BCD851021F471"/>
  </w:style>
  <w:style w:type="paragraph" w:customStyle="1" w:styleId="82F248E187A80B45BDC47A55254A4AB9">
    <w:name w:val="82F248E187A80B45BDC47A55254A4AB9"/>
  </w:style>
  <w:style w:type="paragraph" w:customStyle="1" w:styleId="986FC2C930796143ACAE5D169ACCD186">
    <w:name w:val="986FC2C930796143ACAE5D169ACCD186"/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paragraph" w:customStyle="1" w:styleId="6D07B9A177181044B39418F206A01A9A">
    <w:name w:val="6D07B9A177181044B39418F206A01A9A"/>
  </w:style>
  <w:style w:type="paragraph" w:customStyle="1" w:styleId="2686A082C5D16A4A94FB9FB72EF583D4">
    <w:name w:val="2686A082C5D16A4A94FB9FB72EF583D4"/>
  </w:style>
  <w:style w:type="paragraph" w:customStyle="1" w:styleId="4CD8985A6B0EB346B29F21A1D4477EFC">
    <w:name w:val="4CD8985A6B0EB346B29F21A1D4477EFC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A2E7D029C0C5C2488104CA882C7DAC74">
    <w:name w:val="A2E7D029C0C5C2488104CA882C7DAC74"/>
  </w:style>
  <w:style w:type="paragraph" w:customStyle="1" w:styleId="7C4D3ACEA5CC9E4AA6FD2855C28AC913">
    <w:name w:val="7C4D3ACEA5CC9E4AA6FD2855C28AC913"/>
  </w:style>
  <w:style w:type="paragraph" w:customStyle="1" w:styleId="6A249A1AF98287489861836E8823A150">
    <w:name w:val="6A249A1AF98287489861836E8823A150"/>
  </w:style>
  <w:style w:type="paragraph" w:customStyle="1" w:styleId="78274F87A67F044CA701B2F73A365F09">
    <w:name w:val="78274F87A67F044CA701B2F73A365F09"/>
  </w:style>
  <w:style w:type="paragraph" w:customStyle="1" w:styleId="D975C7BC95794741975D1396579326B2">
    <w:name w:val="D975C7BC95794741975D1396579326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E1C9383-1447-AA44-967B-2085DBECE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Paper.dotx</Template>
  <TotalTime>2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 I
CONTOH SKRIPSHIT</dc:title>
  <dc:subject/>
  <dc:creator>Microsoft Office User</dc:creator>
  <cp:keywords/>
  <dc:description/>
  <cp:lastModifiedBy>Microsoft Office User</cp:lastModifiedBy>
  <cp:revision>1</cp:revision>
  <dcterms:created xsi:type="dcterms:W3CDTF">2020-03-18T15:14:00Z</dcterms:created>
  <dcterms:modified xsi:type="dcterms:W3CDTF">2020-03-18T15:16:00Z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